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1125822"/>
        <w:docPartObj>
          <w:docPartGallery w:val="Cover Pages"/>
          <w:docPartUnique/>
        </w:docPartObj>
      </w:sdtPr>
      <w:sdtContent>
        <w:p w:rsidR="009E0259" w:rsidRDefault="009E0259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1015" cy="9140825"/>
                    <wp:effectExtent l="1270" t="0" r="0" b="3175"/>
                    <wp:wrapNone/>
                    <wp:docPr id="1" name="Grup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1015" cy="914082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" name="Rectángulo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  <w:alias w:val="Título"/>
                                    <w:tag w:val=""/>
                                    <w:id w:val="19626039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E0259" w:rsidRPr="009E0259" w:rsidRDefault="009E0259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</w:pPr>
                                      <w:r w:rsidRPr="009E025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n-US"/>
                                        </w:rPr>
                                        <w:t>GDD 2D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20408498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9E0259" w:rsidRPr="009E0259" w:rsidRDefault="009E025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9E025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Fat Runner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0" rIns="914400" bIns="2651760" anchor="b" anchorCtr="0" upright="1">
                              <a:noAutofit/>
                            </wps:bodyPr>
                          </wps:wsp>
                          <wps:wsp>
                            <wps:cNvPr id="3" name="Rectángulo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Cuadro de texto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14433776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E0259" w:rsidRPr="002A30A0" w:rsidRDefault="009E025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Rocca, Federico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0" rIns="91440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36pt;margin-top:36pt;width:539.45pt;height:719.75pt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">
                    <v:rect id="Rectá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DKMMA&#10;AADaAAAADwAAAGRycy9kb3ducmV2LnhtbESPQWvCQBSE74L/YXlCb7ppoBJSN0EqAQ+CaEvPz93X&#10;JG32bciuMf57t1DocZiZb5hNOdlOjDT41rGC51UCglg703Kt4OO9WmYgfEA22DkmBXfyUBbz2QZz&#10;4258ovEcahEh7HNU0ITQ51J63ZBFv3I9cfS+3GAxRDnU0gx4i3DbyTRJ1tJiy3GhwZ7eGtI/56tV&#10;MGW78YXHz+tpezmy3VWHy7fOlHpaTNtXEIGm8B/+a++N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DKMMAAADa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alias w:val="Título"/>
                              <w:tag w:val=""/>
                              <w:id w:val="19626039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E0259" w:rsidRPr="009E0259" w:rsidRDefault="009E0259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</w:pPr>
                                <w:r w:rsidRPr="009E025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n-US"/>
                                  </w:rPr>
                                  <w:t>GDD 2D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alias w:val="Subtítulo"/>
                              <w:tag w:val=""/>
                              <w:id w:val="20408498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E0259" w:rsidRPr="009E0259" w:rsidRDefault="009E025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E025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Fat Runner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8F8QA&#10;AADaAAAADwAAAGRycy9kb3ducmV2LnhtbESPQWvCQBSE70L/w/IKXkrdqCC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PBfEAAAA2g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Qa8MA&#10;AADaAAAADwAAAGRycy9kb3ducmV2LnhtbESPQWvCQBSE74X+h+UVvNWNJRUbXUULFale1F68PbKv&#10;SWj2bZp9mvTfdwXB4zAz3zCzRe9qdaE2VJ4NjIYJKOLc24oLA1/Hj+cJqCDIFmvPZOCPAizmjw8z&#10;zKzveE+XgxQqQjhkaKAUaTKtQ16SwzD0DXH0vn3rUKJsC21b7CLc1folScbaYcVxocSG3kvKfw5n&#10;Z+D0u/sM6bZ7cyt+xX2Syno3EmMGT/1yCkqol3v41t5YAylcr8Qb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qQa8MAAADaAAAADwAAAAAAAAAAAAAAAACYAgAAZHJzL2Rv&#10;d25yZXYueG1sUEsFBgAAAAAEAAQA9QAAAIgDAAAAAA=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14433776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E0259" w:rsidRPr="002A30A0" w:rsidRDefault="009E025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Rocca, Federico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31D52" w:rsidRDefault="00F31D52" w:rsidP="00F31D52">
      <w:pPr>
        <w:pStyle w:val="Ttulo1"/>
      </w:pPr>
      <w:r>
        <w:lastRenderedPageBreak/>
        <w:t>Sinopsis</w:t>
      </w:r>
    </w:p>
    <w:p w:rsidR="009E0259" w:rsidRDefault="009E0259" w:rsidP="009E0259">
      <w:r>
        <w:t>Fat Runner es un juego de tipo plataformas.</w:t>
      </w:r>
    </w:p>
    <w:p w:rsidR="009E0259" w:rsidRDefault="009E0259" w:rsidP="009E0259">
      <w:r>
        <w:t>Se centra en un personaje principal, el cual debe ir recorriendo el mundo para llegar al final de cada nivel.</w:t>
      </w:r>
    </w:p>
    <w:p w:rsidR="009E0259" w:rsidRDefault="009E0259" w:rsidP="009E0259">
      <w:r>
        <w:t xml:space="preserve">En el camino encontrará enemigos, </w:t>
      </w:r>
      <w:r>
        <w:t>ítems</w:t>
      </w:r>
      <w:r>
        <w:t xml:space="preserve"> de bonus y comida.</w:t>
      </w:r>
    </w:p>
    <w:p w:rsidR="009E0259" w:rsidRDefault="009E0259" w:rsidP="009E0259">
      <w:r>
        <w:t xml:space="preserve">Cada uno de los </w:t>
      </w:r>
      <w:r>
        <w:t>ítems</w:t>
      </w:r>
      <w:r>
        <w:t xml:space="preserve"> que se vaya encontrando nuestro personaje afectará las cualidades del mismo.</w:t>
      </w:r>
    </w:p>
    <w:p w:rsidR="009E0259" w:rsidRDefault="009E0259" w:rsidP="009E0259"/>
    <w:p w:rsidR="009E0259" w:rsidRDefault="009E0259" w:rsidP="009E0259">
      <w:pPr>
        <w:pStyle w:val="Ttulo1"/>
      </w:pPr>
      <w:r>
        <w:t>Mecánicas</w:t>
      </w:r>
    </w:p>
    <w:p w:rsidR="009E0259" w:rsidRDefault="009E0259" w:rsidP="009E0259"/>
    <w:p w:rsidR="009E0259" w:rsidRDefault="009E0259" w:rsidP="009E0259">
      <w:r>
        <w:t xml:space="preserve">El juego se va a centrar en un </w:t>
      </w:r>
      <w:r>
        <w:t>único</w:t>
      </w:r>
      <w:r>
        <w:t xml:space="preserve"> personaje, el cual </w:t>
      </w:r>
      <w:r>
        <w:t>tendrá</w:t>
      </w:r>
      <w:r>
        <w:t xml:space="preserve"> que ir avanzando por los distintos niveles del juego sumando puntaje a medida que se va avanzando. </w:t>
      </w:r>
      <w:r>
        <w:t>Tendrá</w:t>
      </w:r>
      <w:r>
        <w:t xml:space="preserve">                        </w:t>
      </w:r>
      <w:r>
        <w:t>únicamente</w:t>
      </w:r>
      <w:r>
        <w:t xml:space="preserve"> una vida, la cual </w:t>
      </w:r>
      <w:r>
        <w:t>será</w:t>
      </w:r>
      <w:r>
        <w:t xml:space="preserve"> eliminada al momento de tocar un enemigo, quedarse sin stamina o caer al </w:t>
      </w:r>
      <w:r>
        <w:t>vacío</w:t>
      </w:r>
      <w:r>
        <w:t>.</w:t>
      </w:r>
    </w:p>
    <w:p w:rsidR="009E0259" w:rsidRDefault="009E0259" w:rsidP="009E0259">
      <w:r>
        <w:t xml:space="preserve">La particularidad del personaje será que este </w:t>
      </w:r>
      <w:r>
        <w:t>tendrá</w:t>
      </w:r>
      <w:r>
        <w:t xml:space="preserve"> una cantidad de stamina, la cual se irá agotando a medida que el tiempo pase.</w:t>
      </w:r>
    </w:p>
    <w:p w:rsidR="009E0259" w:rsidRDefault="009E0259" w:rsidP="009E0259">
      <w:r>
        <w:t xml:space="preserve">A mayor stamina, el personaje se </w:t>
      </w:r>
      <w:r>
        <w:t>hará</w:t>
      </w:r>
      <w:r>
        <w:t xml:space="preserve"> </w:t>
      </w:r>
      <w:r>
        <w:t>más</w:t>
      </w:r>
      <w:r>
        <w:t xml:space="preserve"> "Gordo", haciendo que sea </w:t>
      </w:r>
      <w:r>
        <w:t>más</w:t>
      </w:r>
      <w:r>
        <w:t xml:space="preserve"> lento y le cueste </w:t>
      </w:r>
      <w:r>
        <w:t>más</w:t>
      </w:r>
      <w:r>
        <w:t xml:space="preserve"> saltar, pero obteniendo un mayor tiempo de "vida".</w:t>
      </w:r>
    </w:p>
    <w:p w:rsidR="009E0259" w:rsidRDefault="009E0259" w:rsidP="009E0259">
      <w:r>
        <w:t xml:space="preserve">Por el contrario, a menor stamina, el personaje correrá </w:t>
      </w:r>
      <w:r>
        <w:t>más</w:t>
      </w:r>
      <w:r>
        <w:t xml:space="preserve"> </w:t>
      </w:r>
      <w:r>
        <w:t>rápido</w:t>
      </w:r>
      <w:r>
        <w:t xml:space="preserve">, saltara </w:t>
      </w:r>
      <w:r>
        <w:t>más</w:t>
      </w:r>
      <w:r>
        <w:t xml:space="preserve"> alto pero le quedará menos tiempo de "vida" para avanzar por el nivel.</w:t>
      </w:r>
    </w:p>
    <w:p w:rsidR="009E0259" w:rsidRDefault="009E0259" w:rsidP="009E0259">
      <w:r>
        <w:t xml:space="preserve">Durante el transcurso del nivel, el personaje se irá encontrando con distintos PowerUps, los cuales </w:t>
      </w:r>
      <w:bookmarkStart w:id="0" w:name="_GoBack"/>
      <w:bookmarkEnd w:id="0"/>
      <w:r>
        <w:t xml:space="preserve">aumentaran en un porcentaje la cantidad de stamina (Con todo lo que esto conlleva), la </w:t>
      </w:r>
      <w:r>
        <w:t>reducirán</w:t>
      </w:r>
      <w:r>
        <w:t xml:space="preserve">, o la </w:t>
      </w:r>
      <w:r>
        <w:t>mantendrán</w:t>
      </w:r>
      <w:r>
        <w:t xml:space="preserve"> un tiempo sin cambios, </w:t>
      </w:r>
      <w:r>
        <w:t>dándole</w:t>
      </w:r>
      <w:r>
        <w:t xml:space="preserve"> al jugador la posibilidad de elegir entre tener </w:t>
      </w:r>
      <w:r>
        <w:t>más</w:t>
      </w:r>
      <w:r>
        <w:t xml:space="preserve"> tiempo de vida o poder avanzar </w:t>
      </w:r>
      <w:r>
        <w:t>más</w:t>
      </w:r>
      <w:r>
        <w:t xml:space="preserve"> </w:t>
      </w:r>
      <w:r>
        <w:t>rápido</w:t>
      </w:r>
      <w:r>
        <w:t xml:space="preserve"> en el nivel.</w:t>
      </w:r>
    </w:p>
    <w:p w:rsidR="009E0259" w:rsidRDefault="009E0259" w:rsidP="009E0259"/>
    <w:p w:rsidR="009E0259" w:rsidRDefault="009E0259" w:rsidP="009E0259">
      <w:pPr>
        <w:pStyle w:val="Ttulo1"/>
      </w:pPr>
      <w:r>
        <w:t>Cámaras</w:t>
      </w:r>
    </w:p>
    <w:p w:rsidR="009E0259" w:rsidRDefault="009E0259" w:rsidP="002A30A0">
      <w:pPr>
        <w:ind w:firstLine="708"/>
      </w:pPr>
      <w:r>
        <w:t xml:space="preserve">- En el juego habrá solo una </w:t>
      </w:r>
      <w:r>
        <w:t>cámara</w:t>
      </w:r>
      <w:r>
        <w:t xml:space="preserve">, la cual seguirá la </w:t>
      </w:r>
      <w:r>
        <w:t>posición</w:t>
      </w:r>
      <w:r>
        <w:t xml:space="preserve"> de nuestro personaje, </w:t>
      </w:r>
      <w:r>
        <w:t>únicamente</w:t>
      </w:r>
      <w:r>
        <w:t xml:space="preserve"> en los ejes X e Y (Horizontalmente).</w:t>
      </w:r>
    </w:p>
    <w:p w:rsidR="002A30A0" w:rsidRDefault="002A30A0">
      <w:r>
        <w:br w:type="page"/>
      </w:r>
    </w:p>
    <w:p w:rsidR="009E0259" w:rsidRDefault="009E0259" w:rsidP="009E0259"/>
    <w:p w:rsidR="009E0259" w:rsidRDefault="009E0259" w:rsidP="009E0259">
      <w:pPr>
        <w:pStyle w:val="Ttulo1"/>
      </w:pPr>
      <w:r>
        <w:t>Controles</w:t>
      </w:r>
    </w:p>
    <w:p w:rsidR="009E0259" w:rsidRDefault="009E0259" w:rsidP="002A30A0">
      <w:pPr>
        <w:ind w:firstLine="708"/>
      </w:pPr>
      <w:r>
        <w:t>- Los controles serán totalmente customizables por el jugador, teniendo por default el siguiente esquema:</w:t>
      </w:r>
    </w:p>
    <w:p w:rsidR="009E0259" w:rsidRDefault="009E0259" w:rsidP="002A30A0">
      <w:pPr>
        <w:ind w:firstLine="708"/>
      </w:pPr>
      <w:r>
        <w:t>Saltar</w:t>
      </w:r>
    </w:p>
    <w:p w:rsidR="009E0259" w:rsidRDefault="009E0259" w:rsidP="002A30A0">
      <w:pPr>
        <w:ind w:left="708" w:firstLine="708"/>
      </w:pPr>
      <w:r>
        <w:t>Flecha arriba, W</w:t>
      </w:r>
    </w:p>
    <w:p w:rsidR="009E0259" w:rsidRDefault="009E0259" w:rsidP="002A30A0">
      <w:pPr>
        <w:ind w:firstLine="708"/>
      </w:pPr>
      <w:r>
        <w:t>Mover personaje hacia la derecha</w:t>
      </w:r>
    </w:p>
    <w:p w:rsidR="009E0259" w:rsidRPr="002A30A0" w:rsidRDefault="009E0259" w:rsidP="002A30A0">
      <w:pPr>
        <w:ind w:left="708" w:firstLine="708"/>
      </w:pPr>
      <w:r>
        <w:t>Flecha Derecha, D</w:t>
      </w:r>
    </w:p>
    <w:p w:rsidR="009E0259" w:rsidRDefault="009E0259" w:rsidP="002A30A0">
      <w:pPr>
        <w:ind w:firstLine="708"/>
      </w:pPr>
      <w:r>
        <w:t>Mover personaje hacia la Izquierda</w:t>
      </w:r>
    </w:p>
    <w:p w:rsidR="009E0259" w:rsidRDefault="009E0259" w:rsidP="002A30A0">
      <w:pPr>
        <w:ind w:left="708" w:firstLine="708"/>
      </w:pPr>
      <w:r>
        <w:t>Flecha Izquierda, A</w:t>
      </w:r>
    </w:p>
    <w:p w:rsidR="009E0259" w:rsidRDefault="009E0259" w:rsidP="009E0259"/>
    <w:p w:rsidR="009E0259" w:rsidRDefault="009E0259" w:rsidP="009E0259">
      <w:pPr>
        <w:pStyle w:val="Ttulo1"/>
      </w:pPr>
      <w:r>
        <w:t>Puntuación</w:t>
      </w:r>
    </w:p>
    <w:p w:rsidR="009E0259" w:rsidRDefault="009E0259" w:rsidP="002A30A0">
      <w:pPr>
        <w:ind w:firstLine="708"/>
      </w:pPr>
      <w:r>
        <w:t>- El puntaje aumentará a medida que el jugador avanza por los distintos niveles</w:t>
      </w:r>
    </w:p>
    <w:p w:rsidR="009E0259" w:rsidRDefault="009E0259" w:rsidP="002A30A0">
      <w:pPr>
        <w:ind w:firstLine="708"/>
      </w:pPr>
      <w:r>
        <w:t xml:space="preserve">- El puntaje no se medirá en </w:t>
      </w:r>
      <w:r>
        <w:t>función</w:t>
      </w:r>
      <w:r>
        <w:t xml:space="preserve"> del tiempo, si no en </w:t>
      </w:r>
      <w:r>
        <w:t>función</w:t>
      </w:r>
      <w:r>
        <w:t xml:space="preserve"> del porcentaje avanzado en cada uno de los niveles</w:t>
      </w:r>
    </w:p>
    <w:p w:rsidR="009E0259" w:rsidRDefault="009E0259" w:rsidP="009E0259"/>
    <w:p w:rsidR="009E0259" w:rsidRDefault="009E0259" w:rsidP="009E0259">
      <w:pPr>
        <w:pStyle w:val="Ttulo1"/>
      </w:pPr>
      <w:r>
        <w:t>Estados del juego</w:t>
      </w:r>
    </w:p>
    <w:p w:rsidR="009E0259" w:rsidRDefault="009E0259" w:rsidP="002A30A0">
      <w:pPr>
        <w:ind w:firstLine="708"/>
      </w:pPr>
      <w:r>
        <w:t xml:space="preserve">- El juego </w:t>
      </w:r>
      <w:r>
        <w:t>tendrá</w:t>
      </w:r>
      <w:r>
        <w:t xml:space="preserve"> varios estados por los que el jugador podrá ir transicionando, estos son:</w:t>
      </w:r>
    </w:p>
    <w:p w:rsidR="009E0259" w:rsidRDefault="009E0259" w:rsidP="002A30A0">
      <w:pPr>
        <w:ind w:firstLine="708"/>
      </w:pPr>
      <w:r>
        <w:t xml:space="preserve">- Pantallas de carga (Comprenden el inicio del juego, </w:t>
      </w:r>
      <w:r>
        <w:t>transición</w:t>
      </w:r>
      <w:r>
        <w:t xml:space="preserve"> entre menues, </w:t>
      </w:r>
      <w:r>
        <w:t>transición</w:t>
      </w:r>
      <w:r>
        <w:t xml:space="preserve"> entre </w:t>
      </w:r>
      <w:r>
        <w:t>menú</w:t>
      </w:r>
      <w:r>
        <w:t xml:space="preserve"> y juego, </w:t>
      </w:r>
      <w:r>
        <w:t>transición</w:t>
      </w:r>
      <w:r>
        <w:t xml:space="preserve"> entre niveles, etc...)</w:t>
      </w:r>
    </w:p>
    <w:p w:rsidR="009E0259" w:rsidRDefault="009E0259" w:rsidP="002A30A0">
      <w:pPr>
        <w:ind w:firstLine="708"/>
      </w:pPr>
      <w:r>
        <w:t xml:space="preserve">- Pantalla de bienvenida, donde se muestra el nombre del juego, </w:t>
      </w:r>
      <w:r>
        <w:t>créditos</w:t>
      </w:r>
      <w:r>
        <w:t xml:space="preserve"> </w:t>
      </w:r>
      <w:r>
        <w:t>básicos</w:t>
      </w:r>
      <w:r>
        <w:t xml:space="preserve"> e </w:t>
      </w:r>
      <w:r>
        <w:t>información</w:t>
      </w:r>
      <w:r>
        <w:t xml:space="preserve"> general...</w:t>
      </w:r>
    </w:p>
    <w:p w:rsidR="009E0259" w:rsidRDefault="009E0259" w:rsidP="002A30A0">
      <w:pPr>
        <w:ind w:firstLine="708"/>
      </w:pPr>
      <w:r>
        <w:t xml:space="preserve">- </w:t>
      </w:r>
      <w:r>
        <w:t>Menú</w:t>
      </w:r>
      <w:r>
        <w:t xml:space="preserve"> principal, donde el jugador puede empezar una nueva partida, salir del juego, o cambiar opciones</w:t>
      </w:r>
    </w:p>
    <w:p w:rsidR="009E0259" w:rsidRDefault="009E0259" w:rsidP="002A30A0">
      <w:pPr>
        <w:ind w:firstLine="708"/>
      </w:pPr>
      <w:r>
        <w:t xml:space="preserve">- </w:t>
      </w:r>
      <w:r>
        <w:t>Menú</w:t>
      </w:r>
      <w:r>
        <w:t xml:space="preserve"> de opciones, permite al jugador ajustar </w:t>
      </w:r>
      <w:r>
        <w:t>volúmenes</w:t>
      </w:r>
      <w:r>
        <w:t xml:space="preserve"> de sonido y </w:t>
      </w:r>
      <w:r>
        <w:t>música</w:t>
      </w:r>
      <w:r>
        <w:t>, y controles</w:t>
      </w:r>
    </w:p>
    <w:p w:rsidR="009E0259" w:rsidRDefault="009E0259" w:rsidP="002A30A0">
      <w:pPr>
        <w:ind w:firstLine="708"/>
      </w:pPr>
      <w:r>
        <w:t>- Ingame, donde el jugador estará jugando y transicionando entre niveles</w:t>
      </w:r>
    </w:p>
    <w:p w:rsidR="009E0259" w:rsidRDefault="009E0259" w:rsidP="002A30A0">
      <w:pPr>
        <w:ind w:firstLine="708"/>
      </w:pPr>
      <w:r>
        <w:t xml:space="preserve">- </w:t>
      </w:r>
      <w:r>
        <w:t>Menú</w:t>
      </w:r>
      <w:r>
        <w:t xml:space="preserve"> de scores, donde el jugador </w:t>
      </w:r>
      <w:r>
        <w:t>podrá</w:t>
      </w:r>
      <w:r>
        <w:t xml:space="preserve"> guardar el score una vez finalizado el juego, y que será ordenado de mayor a menor, guardando el nombre del jugador</w:t>
      </w:r>
    </w:p>
    <w:p w:rsidR="009E0259" w:rsidRDefault="009E0259" w:rsidP="009E0259"/>
    <w:p w:rsidR="009E0259" w:rsidRDefault="009E0259" w:rsidP="009E0259">
      <w:pPr>
        <w:pStyle w:val="Ttulo1"/>
      </w:pPr>
      <w:r>
        <w:lastRenderedPageBreak/>
        <w:t>Niveles</w:t>
      </w:r>
    </w:p>
    <w:p w:rsidR="009E0259" w:rsidRDefault="009E0259" w:rsidP="002A30A0">
      <w:pPr>
        <w:ind w:firstLine="708"/>
      </w:pPr>
      <w:r>
        <w:t xml:space="preserve">- En los niveles solo se </w:t>
      </w:r>
      <w:r>
        <w:t>podrá</w:t>
      </w:r>
      <w:r>
        <w:t xml:space="preserve"> avanzar, y no retroceder</w:t>
      </w:r>
    </w:p>
    <w:p w:rsidR="009E0259" w:rsidRDefault="009E0259" w:rsidP="002A30A0">
      <w:pPr>
        <w:ind w:firstLine="708"/>
      </w:pPr>
      <w:r>
        <w:t xml:space="preserve">- </w:t>
      </w:r>
      <w:r>
        <w:t>Habrá</w:t>
      </w:r>
      <w:r>
        <w:t xml:space="preserve"> plataformas, enemigos y </w:t>
      </w:r>
      <w:r>
        <w:t>PowerUps</w:t>
      </w:r>
    </w:p>
    <w:p w:rsidR="009E0259" w:rsidRDefault="009E0259" w:rsidP="002A30A0">
      <w:pPr>
        <w:ind w:firstLine="708"/>
      </w:pPr>
      <w:r>
        <w:t xml:space="preserve">- Dependiendo el nivel cambiará la dificultad, agregando saltos o luchas con enemigos y diferentes distancias entre los </w:t>
      </w:r>
      <w:r>
        <w:t>PowerUps</w:t>
      </w:r>
      <w:r>
        <w:t xml:space="preserve"> que mantienen al jugador en juego</w:t>
      </w:r>
    </w:p>
    <w:p w:rsidR="009E0259" w:rsidRDefault="009E0259" w:rsidP="009E0259"/>
    <w:p w:rsidR="009E0259" w:rsidRDefault="009E0259" w:rsidP="009E0259">
      <w:pPr>
        <w:pStyle w:val="Ttulo1"/>
      </w:pPr>
      <w:r>
        <w:t>Personaje</w:t>
      </w:r>
    </w:p>
    <w:p w:rsidR="009E0259" w:rsidRDefault="009E0259" w:rsidP="002A30A0">
      <w:pPr>
        <w:ind w:firstLine="708"/>
      </w:pPr>
      <w:r>
        <w:t xml:space="preserve">- El personaje será </w:t>
      </w:r>
      <w:r>
        <w:t>único</w:t>
      </w:r>
      <w:r>
        <w:t xml:space="preserve"> y </w:t>
      </w:r>
      <w:r>
        <w:t>será</w:t>
      </w:r>
      <w:r>
        <w:t xml:space="preserve"> el </w:t>
      </w:r>
      <w:r>
        <w:t>único</w:t>
      </w:r>
      <w:r>
        <w:t xml:space="preserve"> elemento que el jugador podrá controlar a voluntad</w:t>
      </w:r>
    </w:p>
    <w:p w:rsidR="009E0259" w:rsidRDefault="009E0259" w:rsidP="009E0259"/>
    <w:p w:rsidR="009E0259" w:rsidRDefault="009E0259" w:rsidP="009E0259">
      <w:pPr>
        <w:pStyle w:val="Ttulo1"/>
      </w:pPr>
      <w:r>
        <w:t>Enemigos</w:t>
      </w:r>
    </w:p>
    <w:p w:rsidR="009E0259" w:rsidRDefault="009E0259" w:rsidP="002A30A0">
      <w:pPr>
        <w:ind w:firstLine="708"/>
      </w:pPr>
      <w:r>
        <w:t xml:space="preserve">- Los enemigos serán variados, y con un </w:t>
      </w:r>
      <w:r>
        <w:t>único</w:t>
      </w:r>
      <w:r>
        <w:t xml:space="preserve"> golpe al jugador aniquilaran a este</w:t>
      </w:r>
    </w:p>
    <w:p w:rsidR="009E0259" w:rsidRDefault="009E0259" w:rsidP="002A30A0">
      <w:pPr>
        <w:ind w:firstLine="708"/>
      </w:pPr>
      <w:r>
        <w:t xml:space="preserve">- El enemigo que se mueva sobre el eje X no se </w:t>
      </w:r>
      <w:r>
        <w:t>moverá</w:t>
      </w:r>
      <w:r>
        <w:t xml:space="preserve"> sobre el Y </w:t>
      </w:r>
      <w:r>
        <w:t>serán</w:t>
      </w:r>
      <w:r>
        <w:t xml:space="preserve"> </w:t>
      </w:r>
      <w:r>
        <w:t>únicamente</w:t>
      </w:r>
      <w:r>
        <w:t xml:space="preserve"> terrestres</w:t>
      </w:r>
    </w:p>
    <w:p w:rsidR="009E0259" w:rsidRDefault="009E0259" w:rsidP="002A30A0">
      <w:pPr>
        <w:ind w:firstLine="708"/>
      </w:pPr>
      <w:r>
        <w:t xml:space="preserve">- El enemigo que se mueva sobre el eje Y </w:t>
      </w:r>
      <w:r>
        <w:t>será</w:t>
      </w:r>
      <w:r>
        <w:t xml:space="preserve"> </w:t>
      </w:r>
      <w:r>
        <w:t>únicamente</w:t>
      </w:r>
      <w:r>
        <w:t xml:space="preserve"> volador</w:t>
      </w:r>
    </w:p>
    <w:p w:rsidR="009E0259" w:rsidRDefault="009E0259" w:rsidP="002A30A0">
      <w:pPr>
        <w:ind w:firstLine="708"/>
      </w:pPr>
      <w:r>
        <w:t xml:space="preserve">- Los enemigos voladores </w:t>
      </w:r>
      <w:r>
        <w:t>tendrán</w:t>
      </w:r>
      <w:r>
        <w:t xml:space="preserve"> un ataque a distancia de tipo </w:t>
      </w:r>
      <w:r>
        <w:t>físico</w:t>
      </w:r>
      <w:r>
        <w:t xml:space="preserve"> (Esto quiere decir que el proyectil interactuará con el terreno y </w:t>
      </w:r>
      <w:r>
        <w:t>demás</w:t>
      </w:r>
      <w:r>
        <w:t xml:space="preserve"> </w:t>
      </w:r>
      <w:r>
        <w:t>objetos</w:t>
      </w:r>
      <w:r>
        <w:t xml:space="preserve">, excepto a otros enemigos), con un lifespan de 3 segundos. Los enemigos </w:t>
      </w:r>
      <w:r>
        <w:t>podrán</w:t>
      </w:r>
      <w:r>
        <w:t xml:space="preserve"> lanzar un proyectil cada 4 segundos</w:t>
      </w:r>
    </w:p>
    <w:p w:rsidR="009E0259" w:rsidRDefault="009E0259" w:rsidP="002A30A0">
      <w:pPr>
        <w:ind w:firstLine="708"/>
      </w:pPr>
      <w:r>
        <w:t xml:space="preserve">- Los enemigos </w:t>
      </w:r>
      <w:r>
        <w:t>podrán</w:t>
      </w:r>
      <w:r>
        <w:t xml:space="preserve"> ser derrotados, siendo golpeados en la cabeza por el jugador, al estilo Mario</w:t>
      </w:r>
    </w:p>
    <w:p w:rsidR="009E0259" w:rsidRDefault="009E0259" w:rsidP="009E0259"/>
    <w:p w:rsidR="009E0259" w:rsidRDefault="009E0259" w:rsidP="009E0259">
      <w:pPr>
        <w:pStyle w:val="Ttulo1"/>
      </w:pPr>
      <w:r>
        <w:t>HUD</w:t>
      </w:r>
    </w:p>
    <w:p w:rsidR="009E0259" w:rsidRDefault="009E0259" w:rsidP="002A30A0">
      <w:pPr>
        <w:ind w:firstLine="708"/>
      </w:pPr>
      <w:r>
        <w:t>- El hud estará compuesto por tres indicadores:</w:t>
      </w:r>
    </w:p>
    <w:p w:rsidR="009E0259" w:rsidRDefault="009E0259" w:rsidP="002A30A0">
      <w:pPr>
        <w:ind w:firstLine="708"/>
      </w:pPr>
      <w:r>
        <w:t>- Nivel: El nivel en el cual se encuentra el personaje</w:t>
      </w:r>
    </w:p>
    <w:p w:rsidR="009E0259" w:rsidRDefault="009E0259" w:rsidP="002A30A0">
      <w:pPr>
        <w:ind w:firstLine="708"/>
      </w:pPr>
      <w:r>
        <w:t>- Puntaje: La cantidad de puntos acumulados durante la partida</w:t>
      </w:r>
    </w:p>
    <w:p w:rsidR="009E0259" w:rsidRDefault="009E0259" w:rsidP="002A30A0">
      <w:pPr>
        <w:ind w:firstLine="708"/>
      </w:pPr>
      <w:r>
        <w:t>- Barra de stamina: Visualmente indicará la cantidad de stamina del jugador</w:t>
      </w:r>
    </w:p>
    <w:p w:rsidR="00712B51" w:rsidRDefault="00712B51">
      <w:r>
        <w:br w:type="page"/>
      </w:r>
    </w:p>
    <w:p w:rsidR="009E0259" w:rsidRDefault="009E0259" w:rsidP="009E0259"/>
    <w:p w:rsidR="009E0259" w:rsidRDefault="009E0259" w:rsidP="009E0259">
      <w:pPr>
        <w:pStyle w:val="Ttulo1"/>
      </w:pPr>
      <w:r>
        <w:t>Detalles</w:t>
      </w:r>
    </w:p>
    <w:p w:rsidR="009E0259" w:rsidRDefault="009E0259" w:rsidP="002A30A0">
      <w:pPr>
        <w:ind w:firstLine="708"/>
      </w:pPr>
      <w:r>
        <w:t>- Cantidad de vidas del personaje: 1</w:t>
      </w:r>
    </w:p>
    <w:p w:rsidR="009E0259" w:rsidRDefault="009E0259" w:rsidP="002A30A0">
      <w:pPr>
        <w:ind w:firstLine="708"/>
      </w:pPr>
      <w:r>
        <w:t>- Stamina inicial %60</w:t>
      </w:r>
    </w:p>
    <w:p w:rsidR="009E0259" w:rsidRDefault="009E0259" w:rsidP="002A30A0">
      <w:pPr>
        <w:ind w:firstLine="708"/>
      </w:pPr>
      <w:r>
        <w:t>- PowerUps</w:t>
      </w:r>
    </w:p>
    <w:p w:rsidR="009E0259" w:rsidRDefault="009E0259" w:rsidP="002A30A0">
      <w:pPr>
        <w:ind w:firstLine="708"/>
      </w:pPr>
      <w:r>
        <w:lastRenderedPageBreak/>
        <w:t>- Comida, aumenta la stamina actual del personaje en %25</w:t>
      </w:r>
    </w:p>
    <w:p w:rsidR="009E0259" w:rsidRDefault="009E0259" w:rsidP="002A30A0">
      <w:pPr>
        <w:ind w:firstLine="708"/>
      </w:pPr>
      <w:r>
        <w:t>- Skinny, reduce la stamina actual del personaje en %25</w:t>
      </w:r>
    </w:p>
    <w:p w:rsidR="009E0259" w:rsidRPr="009E0259" w:rsidRDefault="009E0259" w:rsidP="002A30A0">
      <w:pPr>
        <w:ind w:firstLine="708"/>
      </w:pPr>
      <w:r>
        <w:t>- Freeze, congela la stamina actual durante 10 segundos</w:t>
      </w:r>
    </w:p>
    <w:sectPr w:rsidR="009E0259" w:rsidRPr="009E0259" w:rsidSect="009E0259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59" w:rsidRDefault="009E0259" w:rsidP="009E0259">
      <w:pPr>
        <w:spacing w:after="0" w:line="240" w:lineRule="auto"/>
      </w:pPr>
      <w:r>
        <w:separator/>
      </w:r>
    </w:p>
  </w:endnote>
  <w:endnote w:type="continuationSeparator" w:id="0">
    <w:p w:rsidR="009E0259" w:rsidRDefault="009E0259" w:rsidP="009E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8660504"/>
      <w:docPartObj>
        <w:docPartGallery w:val="Page Numbers (Bottom of Page)"/>
        <w:docPartUnique/>
      </w:docPartObj>
    </w:sdtPr>
    <w:sdtContent>
      <w:p w:rsidR="009E0259" w:rsidRDefault="009E02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B51" w:rsidRPr="00712B51">
          <w:rPr>
            <w:noProof/>
            <w:lang w:val="es-ES"/>
          </w:rPr>
          <w:t>3</w:t>
        </w:r>
        <w:r>
          <w:fldChar w:fldCharType="end"/>
        </w:r>
      </w:p>
    </w:sdtContent>
  </w:sdt>
  <w:p w:rsidR="009E0259" w:rsidRDefault="009E02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59" w:rsidRDefault="009E0259" w:rsidP="009E0259">
      <w:pPr>
        <w:spacing w:after="0" w:line="240" w:lineRule="auto"/>
      </w:pPr>
      <w:r>
        <w:separator/>
      </w:r>
    </w:p>
  </w:footnote>
  <w:footnote w:type="continuationSeparator" w:id="0">
    <w:p w:rsidR="009E0259" w:rsidRDefault="009E0259" w:rsidP="009E0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59"/>
    <w:rsid w:val="00090FB7"/>
    <w:rsid w:val="001815FC"/>
    <w:rsid w:val="002A30A0"/>
    <w:rsid w:val="004B2C3C"/>
    <w:rsid w:val="00712B51"/>
    <w:rsid w:val="007958B3"/>
    <w:rsid w:val="009E0259"/>
    <w:rsid w:val="00F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13668AE3-6A45-4C0F-A938-2D737EC2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3C"/>
  </w:style>
  <w:style w:type="paragraph" w:styleId="Ttulo1">
    <w:name w:val="heading 1"/>
    <w:basedOn w:val="Normal"/>
    <w:next w:val="Normal"/>
    <w:link w:val="Ttulo1Car"/>
    <w:uiPriority w:val="9"/>
    <w:qFormat/>
    <w:rsid w:val="009E0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259"/>
  </w:style>
  <w:style w:type="paragraph" w:styleId="Piedepgina">
    <w:name w:val="footer"/>
    <w:basedOn w:val="Normal"/>
    <w:link w:val="PiedepginaCar"/>
    <w:uiPriority w:val="99"/>
    <w:unhideWhenUsed/>
    <w:rsid w:val="009E0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259"/>
  </w:style>
  <w:style w:type="paragraph" w:styleId="Sinespaciado">
    <w:name w:val="No Spacing"/>
    <w:link w:val="SinespaciadoCar"/>
    <w:uiPriority w:val="1"/>
    <w:qFormat/>
    <w:rsid w:val="009E025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259"/>
    <w:rPr>
      <w:rFonts w:eastAsiaTheme="minorEastAsia"/>
      <w:lang w:eastAsia="es-AR"/>
    </w:rPr>
  </w:style>
  <w:style w:type="paragraph" w:styleId="Puesto">
    <w:name w:val="Title"/>
    <w:basedOn w:val="Normal"/>
    <w:next w:val="Normal"/>
    <w:link w:val="PuestoCar"/>
    <w:uiPriority w:val="10"/>
    <w:qFormat/>
    <w:rsid w:val="009E0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E0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0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2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1D5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C022-BE6A-43AA-8C4E-4A791524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2C73E64C</Template>
  <TotalTime>20</TotalTime>
  <Pages>5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 2D</vt:lpstr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2D</dc:title>
  <dc:subject>Fat Runner</dc:subject>
  <dc:creator>Rocca, Federico</dc:creator>
  <cp:keywords/>
  <dc:description/>
  <cp:lastModifiedBy>ROCCA, FEDERICO</cp:lastModifiedBy>
  <cp:revision>3</cp:revision>
  <cp:lastPrinted>2017-10-03T16:44:00Z</cp:lastPrinted>
  <dcterms:created xsi:type="dcterms:W3CDTF">2017-10-03T16:30:00Z</dcterms:created>
  <dcterms:modified xsi:type="dcterms:W3CDTF">2017-10-03T16:50:00Z</dcterms:modified>
</cp:coreProperties>
</file>