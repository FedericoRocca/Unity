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0586932"/>
        <w:docPartObj>
          <w:docPartGallery w:val="Cover Pages"/>
          <w:docPartUnique/>
        </w:docPartObj>
      </w:sdtPr>
      <w:sdtContent>
        <w:p w:rsidR="003A6F6F" w:rsidRDefault="00EA55B4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5460" cy="9143365"/>
                    <wp:effectExtent l="0" t="0" r="2540" b="635"/>
                    <wp:wrapNone/>
                    <wp:docPr id="1" name="Grup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5460" cy="9143365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2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A6F6F" w:rsidRDefault="00EA55B4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GDD 3D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A6F6F" w:rsidRDefault="00EA55B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A55B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The last one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A6F6F" w:rsidRPr="00EA55B4" w:rsidRDefault="00EA55B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Rocca, Federico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39.8pt;height:719.95pt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">
                    <v:rect id="Rectá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DKMMA&#10;AADaAAAADwAAAGRycy9kb3ducmV2LnhtbESPQWvCQBSE74L/YXlCb7ppoBJSN0EqAQ+CaEvPz93X&#10;JG32bciuMf57t1DocZiZb5hNOdlOjDT41rGC51UCglg703Kt4OO9WmYgfEA22DkmBXfyUBbz2QZz&#10;4258ovEcahEh7HNU0ITQ51J63ZBFv3I9cfS+3GAxRDnU0gx4i3DbyTRJ1tJiy3GhwZ7eGtI/56tV&#10;MGW78YXHz+tpezmy3VWHy7fOlHpaTNtXEIGm8B/+a++NghR+r8QbI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iDKMMAAADa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A6F6F" w:rsidRDefault="00EA55B4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GDD 3D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A6F6F" w:rsidRDefault="00EA55B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A55B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The last one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8F8QA&#10;AADaAAAADwAAAGRycy9kb3ducmV2LnhtbESPQWvCQBSE70L/w/IKXkrdqCCSugk10FIQQWMpPT6y&#10;zySYfRuzWxP/vSsUPA4z8w2zSgfTiAt1rrasYDqJQBAXVtdcKvg+fLwuQTiPrLGxTAqu5CBNnkYr&#10;jLXteU+X3JciQNjFqKDyvo2ldEVFBt3EtsTBO9rOoA+yK6XusA9w08hZFC2kwZrDQoUtZRUVp/zP&#10;KHj5/dlka6+3p3PW0tHuPvt1bpQaPw/vbyA8Df4R/m9/aQVzuF8JN0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PBfEAAAA2g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Qa8MA&#10;AADaAAAADwAAAGRycy9kb3ducmV2LnhtbESPQWvCQBSE74X+h+UVvNWNJRUbXUULFale1F68PbKv&#10;SWj2bZp9mvTfdwXB4zAz3zCzRe9qdaE2VJ4NjIYJKOLc24oLA1/Hj+cJqCDIFmvPZOCPAizmjw8z&#10;zKzveE+XgxQqQjhkaKAUaTKtQ16SwzD0DXH0vn3rUKJsC21b7CLc1folScbaYcVxocSG3kvKfw5n&#10;Z+D0u/sM6bZ7cyt+xX2Syno3EmMGT/1yCkqol3v41t5YAylcr8Qbo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qQa8MAAADaAAAADwAAAAAAAAAAAAAAAACYAgAAZHJzL2Rv&#10;d25yZXYueG1sUEsFBgAAAAAEAAQA9QAAAIgDAAAAAA=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A6F6F" w:rsidRPr="00EA55B4" w:rsidRDefault="00EA55B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Rocca, Federico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A6F6F">
            <w:br w:type="page"/>
          </w:r>
        </w:p>
      </w:sdtContent>
    </w:sdt>
    <w:p w:rsidR="00884F69" w:rsidRDefault="00884F69" w:rsidP="00884F69">
      <w:pPr>
        <w:pStyle w:val="Ttulo1"/>
      </w:pPr>
      <w:r>
        <w:lastRenderedPageBreak/>
        <w:t>Sinopsis</w:t>
      </w:r>
    </w:p>
    <w:p w:rsidR="00884F69" w:rsidRDefault="00884F69" w:rsidP="00884F69">
      <w:r>
        <w:t>The last one es un juego Survival FPS del tipo defend the gates.</w:t>
      </w:r>
    </w:p>
    <w:p w:rsidR="00884F69" w:rsidRDefault="00884F69" w:rsidP="00884F69">
      <w:r>
        <w:t>Se centra en un personaje el cual deberá defender un objetivo de distintos tipos de enemigos.</w:t>
      </w:r>
    </w:p>
    <w:p w:rsidR="00884F69" w:rsidRDefault="00884F69" w:rsidP="00884F69"/>
    <w:p w:rsidR="00884F69" w:rsidRDefault="00884F69" w:rsidP="00884F69">
      <w:pPr>
        <w:pStyle w:val="Ttulo1"/>
      </w:pPr>
      <w:r>
        <w:t>Mecánicas</w:t>
      </w:r>
    </w:p>
    <w:p w:rsidR="00884F69" w:rsidRDefault="00884F69" w:rsidP="00884F69"/>
    <w:p w:rsidR="00884F69" w:rsidRDefault="00884F69" w:rsidP="00884F69">
      <w:r>
        <w:t xml:space="preserve">El juego se va a centrar en un </w:t>
      </w:r>
      <w:r>
        <w:t>único</w:t>
      </w:r>
      <w:r>
        <w:t xml:space="preserve"> personaje, el cual </w:t>
      </w:r>
      <w:r>
        <w:t>deberá</w:t>
      </w:r>
      <w:r>
        <w:t xml:space="preserve"> defender su </w:t>
      </w:r>
      <w:r>
        <w:t>posición</w:t>
      </w:r>
      <w:r>
        <w:t xml:space="preserve"> de diferentes enemigos.</w:t>
      </w:r>
    </w:p>
    <w:p w:rsidR="00884F69" w:rsidRDefault="00884F69" w:rsidP="00884F69">
      <w:r>
        <w:t xml:space="preserve">El juego se basará en oleadas, cada una de las oleadas aumentara la cantidad y calidad de enemigos que </w:t>
      </w:r>
      <w:r>
        <w:t>vendrán</w:t>
      </w:r>
      <w:r>
        <w:t xml:space="preserve"> a atacar al jugador/objetivo de defensa.</w:t>
      </w:r>
    </w:p>
    <w:p w:rsidR="00884F69" w:rsidRDefault="00884F69" w:rsidP="00884F69">
      <w:r>
        <w:t>El personaje contará con una cantidad de vida fija, la cual cada enemigo que lo toque bajará gradualmente hasta llegar a cero y perder. El mismo mecanismo se usa para el objetivo que se deberá defender.</w:t>
      </w:r>
    </w:p>
    <w:p w:rsidR="00884F69" w:rsidRDefault="00884F69" w:rsidP="00884F69">
      <w:r>
        <w:t xml:space="preserve">El jugador contará con una </w:t>
      </w:r>
      <w:r>
        <w:t>única</w:t>
      </w:r>
      <w:r>
        <w:t xml:space="preserve"> arma, la cual usará para defender/se de los distintos enemigos</w:t>
      </w:r>
    </w:p>
    <w:p w:rsidR="00884F69" w:rsidRDefault="00884F69" w:rsidP="00884F69"/>
    <w:p w:rsidR="00884F69" w:rsidRDefault="00884F69" w:rsidP="00884F69"/>
    <w:p w:rsidR="00884F69" w:rsidRDefault="00884F69" w:rsidP="00884F69">
      <w:pPr>
        <w:pStyle w:val="Ttulo1"/>
      </w:pPr>
      <w:r>
        <w:t>Cámaras</w:t>
      </w:r>
    </w:p>
    <w:p w:rsidR="00884F69" w:rsidRDefault="00884F69" w:rsidP="00884F69">
      <w:pPr>
        <w:ind w:firstLine="708"/>
      </w:pPr>
      <w:r>
        <w:t xml:space="preserve">- En el juego habrá solo una </w:t>
      </w:r>
      <w:r>
        <w:t>cámara</w:t>
      </w:r>
      <w:r>
        <w:t xml:space="preserve">, y será en primera persona del jugador. </w:t>
      </w:r>
    </w:p>
    <w:p w:rsidR="00884F69" w:rsidRDefault="00884F69" w:rsidP="00884F69"/>
    <w:p w:rsidR="00884F69" w:rsidRDefault="00884F69" w:rsidP="00884F69">
      <w:pPr>
        <w:pStyle w:val="Ttulo1"/>
      </w:pPr>
      <w:r>
        <w:t>Controles</w:t>
      </w:r>
    </w:p>
    <w:p w:rsidR="00884F69" w:rsidRDefault="00884F69" w:rsidP="00884F69">
      <w:pPr>
        <w:ind w:firstLine="708"/>
      </w:pPr>
      <w:r>
        <w:t>- Los controles serán totalmente customizables por el jugador, teniendo por default el siguiente esquema:</w:t>
      </w:r>
    </w:p>
    <w:p w:rsidR="00884F69" w:rsidRDefault="00884F69" w:rsidP="00884F69">
      <w:pPr>
        <w:ind w:firstLine="708"/>
      </w:pPr>
      <w:r>
        <w:t xml:space="preserve">Mover personaje hacia adelante </w:t>
      </w:r>
    </w:p>
    <w:p w:rsidR="00884F69" w:rsidRDefault="00884F69" w:rsidP="00884F69">
      <w:pPr>
        <w:ind w:left="708" w:firstLine="708"/>
      </w:pPr>
      <w:r>
        <w:t>W</w:t>
      </w:r>
    </w:p>
    <w:p w:rsidR="00884F69" w:rsidRDefault="00884F69" w:rsidP="00884F69">
      <w:pPr>
        <w:ind w:firstLine="708"/>
      </w:pPr>
      <w:r>
        <w:t xml:space="preserve">Mover personaje hacia </w:t>
      </w:r>
      <w:r>
        <w:t>atrás</w:t>
      </w:r>
    </w:p>
    <w:p w:rsidR="00884F69" w:rsidRDefault="00884F69" w:rsidP="00884F69">
      <w:pPr>
        <w:ind w:left="708" w:firstLine="708"/>
      </w:pPr>
      <w:r>
        <w:t>S</w:t>
      </w:r>
    </w:p>
    <w:p w:rsidR="00884F69" w:rsidRDefault="00884F69" w:rsidP="00884F69">
      <w:pPr>
        <w:ind w:firstLine="708"/>
      </w:pPr>
      <w:r>
        <w:t>Mover personaje hacia la derecha</w:t>
      </w:r>
    </w:p>
    <w:p w:rsidR="00884F69" w:rsidRDefault="00884F69" w:rsidP="00884F69">
      <w:pPr>
        <w:ind w:left="708" w:firstLine="708"/>
      </w:pPr>
      <w:r>
        <w:t>D</w:t>
      </w:r>
    </w:p>
    <w:p w:rsidR="00884F69" w:rsidRDefault="00884F69" w:rsidP="00884F69">
      <w:pPr>
        <w:ind w:firstLine="708"/>
      </w:pPr>
      <w:r>
        <w:t>Mover personaje hacia la Izquierda</w:t>
      </w:r>
    </w:p>
    <w:p w:rsidR="00884F69" w:rsidRDefault="00884F69" w:rsidP="00884F69">
      <w:pPr>
        <w:ind w:left="708" w:firstLine="708"/>
      </w:pPr>
      <w:r>
        <w:t>A</w:t>
      </w:r>
    </w:p>
    <w:p w:rsidR="00884F69" w:rsidRDefault="00884F69" w:rsidP="00884F69"/>
    <w:p w:rsidR="00884F69" w:rsidRDefault="00884F69" w:rsidP="00884F69">
      <w:pPr>
        <w:pStyle w:val="Ttulo1"/>
      </w:pPr>
      <w:r>
        <w:t>Puntuación</w:t>
      </w:r>
    </w:p>
    <w:p w:rsidR="00884F69" w:rsidRDefault="00884F69" w:rsidP="00884F69">
      <w:pPr>
        <w:ind w:firstLine="708"/>
      </w:pPr>
      <w:r>
        <w:t xml:space="preserve">- El puntaje aumentará por oleada, es decir, el puntaje </w:t>
      </w:r>
      <w:r>
        <w:t>máximo</w:t>
      </w:r>
      <w:r>
        <w:t xml:space="preserve"> será la oleada </w:t>
      </w:r>
      <w:r>
        <w:t>máxima</w:t>
      </w:r>
      <w:r>
        <w:t xml:space="preserve"> alcanzada por el jugador, esto a </w:t>
      </w:r>
      <w:r>
        <w:t>razón</w:t>
      </w:r>
      <w:r>
        <w:t xml:space="preserve"> de 1:1 </w:t>
      </w:r>
    </w:p>
    <w:p w:rsidR="00884F69" w:rsidRDefault="00884F69" w:rsidP="00884F69"/>
    <w:p w:rsidR="00884F69" w:rsidRDefault="00884F69" w:rsidP="00884F69">
      <w:pPr>
        <w:pStyle w:val="Ttulo1"/>
      </w:pPr>
      <w:r>
        <w:t>Estados del juego</w:t>
      </w:r>
    </w:p>
    <w:p w:rsidR="00884F69" w:rsidRDefault="00884F69" w:rsidP="00884F69">
      <w:r>
        <w:t xml:space="preserve">- El juego </w:t>
      </w:r>
      <w:r>
        <w:t>tendrá</w:t>
      </w:r>
      <w:r>
        <w:t xml:space="preserve"> varios estados por los que el jugador podrá ir transicionando, estos son:</w:t>
      </w:r>
    </w:p>
    <w:p w:rsidR="00884F69" w:rsidRDefault="00884F69" w:rsidP="00884F69">
      <w:pPr>
        <w:ind w:firstLine="708"/>
      </w:pPr>
      <w:r>
        <w:t xml:space="preserve">- Pantallas de carga (Comprenden el inicio del juego, </w:t>
      </w:r>
      <w:r>
        <w:t>transición</w:t>
      </w:r>
      <w:r>
        <w:t xml:space="preserve"> entre menues, </w:t>
      </w:r>
      <w:r>
        <w:t>transición</w:t>
      </w:r>
      <w:r>
        <w:t xml:space="preserve"> entre </w:t>
      </w:r>
      <w:r>
        <w:t>menú</w:t>
      </w:r>
      <w:r>
        <w:t xml:space="preserve"> y juego, </w:t>
      </w:r>
      <w:r>
        <w:t>transición</w:t>
      </w:r>
      <w:r>
        <w:t xml:space="preserve"> entre niveles, etc...)</w:t>
      </w:r>
    </w:p>
    <w:p w:rsidR="00884F69" w:rsidRDefault="00DD132F" w:rsidP="00DD132F">
      <w:pPr>
        <w:ind w:firstLine="708"/>
      </w:pPr>
      <w:r>
        <w:t>-</w:t>
      </w:r>
      <w:r w:rsidR="00884F69">
        <w:t xml:space="preserve"> Pantalla de bienvenida, donde se muestra el nombre del juego, </w:t>
      </w:r>
      <w:r w:rsidR="00884F69">
        <w:t>créditos</w:t>
      </w:r>
      <w:r w:rsidR="00884F69">
        <w:t xml:space="preserve"> </w:t>
      </w:r>
      <w:r w:rsidR="00884F69">
        <w:t>básicos</w:t>
      </w:r>
      <w:r w:rsidR="00884F69">
        <w:t xml:space="preserve"> e </w:t>
      </w:r>
      <w:r w:rsidR="00884F69">
        <w:t>información</w:t>
      </w:r>
      <w:r w:rsidR="00884F69">
        <w:t xml:space="preserve"> general...</w:t>
      </w:r>
    </w:p>
    <w:p w:rsidR="00884F69" w:rsidRDefault="00884F69" w:rsidP="00DD132F">
      <w:pPr>
        <w:ind w:firstLine="708"/>
      </w:pPr>
      <w:r>
        <w:t xml:space="preserve">- </w:t>
      </w:r>
      <w:r>
        <w:t>Menú</w:t>
      </w:r>
      <w:r>
        <w:t xml:space="preserve"> principal, donde el jugador puede empezar una nueva partida, salir del juego, o cambiar opciones</w:t>
      </w:r>
    </w:p>
    <w:p w:rsidR="00884F69" w:rsidRDefault="00DD132F" w:rsidP="00884F69">
      <w:bookmarkStart w:id="0" w:name="_GoBack"/>
      <w:bookmarkEnd w:id="0"/>
      <w:r>
        <w:tab/>
        <w:t xml:space="preserve">- </w:t>
      </w:r>
      <w:r w:rsidR="00884F69">
        <w:t>Menú</w:t>
      </w:r>
      <w:r w:rsidR="00884F69">
        <w:t xml:space="preserve"> de opciones, permite al jugador ajustar </w:t>
      </w:r>
      <w:r w:rsidR="00884F69">
        <w:t>volúmenes</w:t>
      </w:r>
      <w:r w:rsidR="00884F69">
        <w:t xml:space="preserve"> de sonido y </w:t>
      </w:r>
      <w:r w:rsidR="00884F69">
        <w:t>música</w:t>
      </w:r>
    </w:p>
    <w:p w:rsidR="00884F69" w:rsidRDefault="00DD132F" w:rsidP="00884F69">
      <w:r>
        <w:tab/>
        <w:t xml:space="preserve">- </w:t>
      </w:r>
      <w:r w:rsidR="00884F69">
        <w:t>Ingame, donde el jugador estará jugando</w:t>
      </w:r>
    </w:p>
    <w:p w:rsidR="00884F69" w:rsidRDefault="00DD132F" w:rsidP="00884F69">
      <w:r>
        <w:tab/>
        <w:t xml:space="preserve">- </w:t>
      </w:r>
      <w:r w:rsidR="00884F69">
        <w:t>Menú</w:t>
      </w:r>
      <w:r w:rsidR="00884F69">
        <w:t xml:space="preserve"> de scores, donde el jugador </w:t>
      </w:r>
      <w:r w:rsidR="00884F69">
        <w:t>podrá</w:t>
      </w:r>
      <w:r w:rsidR="00884F69">
        <w:t xml:space="preserve"> guardar el score una vez finalizado el juego, y que será ordenado de mayor a menor, guardando el nombre del jugador</w:t>
      </w:r>
    </w:p>
    <w:p w:rsidR="00884F69" w:rsidRDefault="00884F69" w:rsidP="00884F69"/>
    <w:p w:rsidR="00884F69" w:rsidRDefault="00884F69" w:rsidP="00884F69">
      <w:pPr>
        <w:pStyle w:val="Ttulo1"/>
      </w:pPr>
      <w:r>
        <w:t>Niveles</w:t>
      </w:r>
    </w:p>
    <w:p w:rsidR="00884F69" w:rsidRDefault="00DD132F" w:rsidP="00884F69">
      <w:r>
        <w:tab/>
        <w:t xml:space="preserve">- </w:t>
      </w:r>
      <w:r w:rsidR="00884F69">
        <w:t>El juego no contará con niveles, si no con oleadas. Entre oleada y oleada habrá un cooldown de 5 segundos</w:t>
      </w:r>
    </w:p>
    <w:p w:rsidR="00884F69" w:rsidRDefault="00884F69" w:rsidP="00884F69"/>
    <w:p w:rsidR="00884F69" w:rsidRDefault="00884F69" w:rsidP="00884F69">
      <w:pPr>
        <w:pStyle w:val="Ttulo1"/>
      </w:pPr>
      <w:r>
        <w:t>Personaje</w:t>
      </w:r>
    </w:p>
    <w:p w:rsidR="00884F69" w:rsidRDefault="00DD132F" w:rsidP="00884F69">
      <w:r>
        <w:tab/>
        <w:t xml:space="preserve">- </w:t>
      </w:r>
      <w:r w:rsidR="00884F69">
        <w:t xml:space="preserve">El personaje será </w:t>
      </w:r>
      <w:r w:rsidR="00884F69">
        <w:t>único</w:t>
      </w:r>
      <w:r w:rsidR="00884F69">
        <w:t xml:space="preserve"> y </w:t>
      </w:r>
      <w:r w:rsidR="00884F69">
        <w:t>será</w:t>
      </w:r>
      <w:r w:rsidR="00884F69">
        <w:t xml:space="preserve"> el </w:t>
      </w:r>
      <w:r w:rsidR="00884F69">
        <w:t>único</w:t>
      </w:r>
      <w:r w:rsidR="00884F69">
        <w:t xml:space="preserve"> elemento que el jugador podrá controlar a voluntad</w:t>
      </w:r>
    </w:p>
    <w:p w:rsidR="00884F69" w:rsidRDefault="00884F69" w:rsidP="00884F69"/>
    <w:p w:rsidR="00884F69" w:rsidRDefault="00884F69" w:rsidP="00884F69">
      <w:pPr>
        <w:pStyle w:val="Ttulo1"/>
      </w:pPr>
      <w:r>
        <w:t>Enemigos</w:t>
      </w:r>
    </w:p>
    <w:p w:rsidR="00884F69" w:rsidRDefault="00DD132F" w:rsidP="00884F69">
      <w:r>
        <w:tab/>
        <w:t xml:space="preserve">- </w:t>
      </w:r>
      <w:r w:rsidR="00884F69">
        <w:t xml:space="preserve">Los enemigos </w:t>
      </w:r>
      <w:r w:rsidR="00884F69">
        <w:t>serán</w:t>
      </w:r>
      <w:r w:rsidR="00884F69">
        <w:t xml:space="preserve"> de variados tipos:</w:t>
      </w:r>
    </w:p>
    <w:p w:rsidR="00884F69" w:rsidRDefault="00DD132F" w:rsidP="00884F69">
      <w:r>
        <w:tab/>
        <w:t xml:space="preserve">- </w:t>
      </w:r>
      <w:r w:rsidR="00884F69">
        <w:t xml:space="preserve">De poca vida, pequeños y </w:t>
      </w:r>
      <w:r w:rsidR="00884F69">
        <w:t>rápidos</w:t>
      </w:r>
    </w:p>
    <w:p w:rsidR="00884F69" w:rsidRDefault="00DD132F" w:rsidP="00884F69">
      <w:r>
        <w:tab/>
        <w:t xml:space="preserve">- </w:t>
      </w:r>
      <w:r w:rsidR="00884F69">
        <w:t>De mucha vida, grandes y lentos</w:t>
      </w:r>
    </w:p>
    <w:p w:rsidR="00884F69" w:rsidRDefault="00DD132F" w:rsidP="00884F69">
      <w:r>
        <w:tab/>
        <w:t xml:space="preserve">- </w:t>
      </w:r>
      <w:r w:rsidR="00884F69">
        <w:t>De alto ataque que no hacen daño al jugador pero si al objetivo a defender.</w:t>
      </w:r>
    </w:p>
    <w:p w:rsidR="00884F69" w:rsidRDefault="00DD132F" w:rsidP="00884F69">
      <w:r>
        <w:tab/>
        <w:t xml:space="preserve">- </w:t>
      </w:r>
      <w:r w:rsidR="00884F69">
        <w:t>De bajo daño que hacen daño al jugador y al objetivo a defender.</w:t>
      </w:r>
    </w:p>
    <w:p w:rsidR="00884F69" w:rsidRDefault="00DD132F" w:rsidP="00884F69">
      <w:r>
        <w:tab/>
        <w:t xml:space="preserve">- </w:t>
      </w:r>
      <w:r w:rsidR="00884F69">
        <w:t>Voladores, de ataque a distancia, atacarán aleatoriamente al jugador, a las defensas.</w:t>
      </w:r>
    </w:p>
    <w:p w:rsidR="00884F69" w:rsidRDefault="00DD132F" w:rsidP="00884F69">
      <w:r>
        <w:tab/>
        <w:t xml:space="preserve">- </w:t>
      </w:r>
      <w:r w:rsidR="00884F69">
        <w:t xml:space="preserve">Boss, lento, de vida muy alta, ataque muy alto, y mayor tamaño que los </w:t>
      </w:r>
      <w:r w:rsidR="00884F69">
        <w:t>demás</w:t>
      </w:r>
      <w:r w:rsidR="00884F69">
        <w:t xml:space="preserve"> enemigos.</w:t>
      </w:r>
    </w:p>
    <w:p w:rsidR="00884F69" w:rsidRDefault="00DD132F" w:rsidP="00884F69">
      <w:r>
        <w:tab/>
        <w:t xml:space="preserve">- </w:t>
      </w:r>
      <w:r w:rsidR="00884F69">
        <w:t xml:space="preserve">Con cierta chance, dropearan municiones que el jugador deberá coger dentro de un tiempo </w:t>
      </w:r>
      <w:r w:rsidR="00884F69">
        <w:t>límite</w:t>
      </w:r>
      <w:r w:rsidR="00884F69">
        <w:t xml:space="preserve"> para no quedarse sin </w:t>
      </w:r>
      <w:r w:rsidR="00884F69">
        <w:t>munición</w:t>
      </w:r>
      <w:r w:rsidR="00884F69">
        <w:t>.</w:t>
      </w:r>
    </w:p>
    <w:p w:rsidR="00884F69" w:rsidRDefault="00884F69" w:rsidP="00884F69"/>
    <w:p w:rsidR="00884F69" w:rsidRDefault="00884F69" w:rsidP="00884F69">
      <w:pPr>
        <w:pStyle w:val="Ttulo1"/>
      </w:pPr>
      <w:r>
        <w:t>HUD</w:t>
      </w:r>
    </w:p>
    <w:p w:rsidR="00884F69" w:rsidRDefault="00DD132F" w:rsidP="00884F69">
      <w:r>
        <w:tab/>
        <w:t xml:space="preserve">- </w:t>
      </w:r>
      <w:r w:rsidR="00884F69">
        <w:t>El hud estará compuesto por los siguientes indicadores:</w:t>
      </w:r>
    </w:p>
    <w:p w:rsidR="00884F69" w:rsidRDefault="00DD132F" w:rsidP="00884F69">
      <w:r>
        <w:tab/>
        <w:t xml:space="preserve">- </w:t>
      </w:r>
      <w:r w:rsidR="00884F69">
        <w:t>Oleada: La oleada en la cual se encuentra el personaje</w:t>
      </w:r>
    </w:p>
    <w:p w:rsidR="00884F69" w:rsidRDefault="00DD132F" w:rsidP="00884F69">
      <w:r>
        <w:tab/>
        <w:t xml:space="preserve">- </w:t>
      </w:r>
      <w:r w:rsidR="00884F69">
        <w:t>Munición</w:t>
      </w:r>
      <w:r w:rsidR="00884F69">
        <w:t xml:space="preserve">: La cantidad de </w:t>
      </w:r>
      <w:r w:rsidR="00884F69">
        <w:t>munición</w:t>
      </w:r>
      <w:r w:rsidR="00884F69">
        <w:t xml:space="preserve"> que tiene el personaje</w:t>
      </w:r>
    </w:p>
    <w:p w:rsidR="00884F69" w:rsidRDefault="00DD132F" w:rsidP="00884F69">
      <w:r>
        <w:tab/>
        <w:t xml:space="preserve">- </w:t>
      </w:r>
      <w:r w:rsidR="00884F69">
        <w:t>Barra de vida: Visualmente indicará la cantidad de vida del jugador</w:t>
      </w:r>
    </w:p>
    <w:p w:rsidR="0012569C" w:rsidRDefault="00DD132F" w:rsidP="00884F69">
      <w:r>
        <w:tab/>
        <w:t xml:space="preserve">- </w:t>
      </w:r>
      <w:r w:rsidR="00884F69">
        <w:t xml:space="preserve">Cargador: </w:t>
      </w:r>
      <w:r w:rsidR="00884F69">
        <w:t>Munición</w:t>
      </w:r>
      <w:r w:rsidR="00884F69">
        <w:t xml:space="preserve"> restante en el arma lista para ser disparada</w:t>
      </w:r>
    </w:p>
    <w:sectPr w:rsidR="0012569C" w:rsidSect="003A6F6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6F"/>
    <w:rsid w:val="00090FB7"/>
    <w:rsid w:val="001815FC"/>
    <w:rsid w:val="003A6F6F"/>
    <w:rsid w:val="004B2C3C"/>
    <w:rsid w:val="007958B3"/>
    <w:rsid w:val="00884F69"/>
    <w:rsid w:val="00DD132F"/>
    <w:rsid w:val="00EA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3BD4EF57-66A4-42BC-A8FB-331BA2E0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3C"/>
  </w:style>
  <w:style w:type="paragraph" w:styleId="Ttulo1">
    <w:name w:val="heading 1"/>
    <w:basedOn w:val="Normal"/>
    <w:next w:val="Normal"/>
    <w:link w:val="Ttulo1Car"/>
    <w:uiPriority w:val="9"/>
    <w:qFormat/>
    <w:rsid w:val="00884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6F6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F6F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84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96F0-04D5-45AC-A283-3AC1C0F1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D9AC1B8D</Template>
  <TotalTime>40</TotalTime>
  <Pages>4</Pages>
  <Words>532</Words>
  <Characters>2559</Characters>
  <Application>Microsoft Office Word</Application>
  <DocSecurity>0</DocSecurity>
  <Lines>75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3D</dc:title>
  <dc:subject>The last one</dc:subject>
  <dc:creator>Rocca, Federico</dc:creator>
  <cp:keywords/>
  <dc:description/>
  <cp:lastModifiedBy>ROCCA, FEDERICO</cp:lastModifiedBy>
  <cp:revision>3</cp:revision>
  <dcterms:created xsi:type="dcterms:W3CDTF">2017-10-03T16:55:00Z</dcterms:created>
  <dcterms:modified xsi:type="dcterms:W3CDTF">2017-10-03T17:35:00Z</dcterms:modified>
</cp:coreProperties>
</file>